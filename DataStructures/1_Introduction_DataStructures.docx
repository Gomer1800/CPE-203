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4DDE1" w14:textId="12BE939E" w:rsidR="008918F2" w:rsidRDefault="006762ED">
      <w:pPr>
        <w:pStyle w:val="Heading1"/>
      </w:pPr>
      <w:r>
        <w:t>1/42 Introduction to Data Structures</w:t>
      </w:r>
    </w:p>
    <w:p w14:paraId="307615B5" w14:textId="37B67A1A" w:rsidR="008918F2" w:rsidRDefault="007523AF" w:rsidP="007523AF">
      <w:pPr>
        <w:pStyle w:val="ListBullet"/>
      </w:pPr>
      <w:r>
        <w:t xml:space="preserve">Examples of </w:t>
      </w:r>
      <w:r w:rsidR="00B527B3">
        <w:t>real-life</w:t>
      </w:r>
      <w:r>
        <w:t xml:space="preserve"> data structures: City map, Dictionary, </w:t>
      </w:r>
      <w:r w:rsidR="00042142">
        <w:t>Cash book</w:t>
      </w:r>
    </w:p>
    <w:p w14:paraId="5B893C7A" w14:textId="298C80BF" w:rsidR="004659BB" w:rsidRDefault="00B527B3" w:rsidP="004659BB">
      <w:pPr>
        <w:pStyle w:val="ListBullet"/>
      </w:pPr>
      <w:r w:rsidRPr="0000021E">
        <w:rPr>
          <w:b/>
          <w:highlight w:val="yellow"/>
        </w:rPr>
        <w:t>Data Structure</w:t>
      </w:r>
      <w:r>
        <w:t>: Is a way to store and organize data in a computer for efficient use</w:t>
      </w:r>
    </w:p>
    <w:p w14:paraId="0E33DA95" w14:textId="580CFBDA" w:rsidR="00784802" w:rsidRDefault="002403C8" w:rsidP="004659BB">
      <w:pPr>
        <w:pStyle w:val="ListBullet"/>
      </w:pPr>
      <w:r>
        <w:t xml:space="preserve">We </w:t>
      </w:r>
      <w:r w:rsidR="0040046B">
        <w:t>study</w:t>
      </w:r>
      <w:r>
        <w:t xml:space="preserve"> Data Structures as:</w:t>
      </w:r>
    </w:p>
    <w:p w14:paraId="4AD4BD15" w14:textId="3BB36AFF" w:rsidR="002403C8" w:rsidRDefault="002403C8" w:rsidP="002403C8">
      <w:pPr>
        <w:pStyle w:val="ListBullet"/>
        <w:numPr>
          <w:ilvl w:val="1"/>
          <w:numId w:val="3"/>
        </w:numPr>
      </w:pPr>
      <w:r>
        <w:t>Mathematical/Logical models</w:t>
      </w:r>
    </w:p>
    <w:p w14:paraId="4CC3DA71" w14:textId="4B375508" w:rsidR="007E1B94" w:rsidRDefault="00F951B8" w:rsidP="003C1E49">
      <w:pPr>
        <w:pStyle w:val="ListBullet"/>
        <w:numPr>
          <w:ilvl w:val="2"/>
          <w:numId w:val="3"/>
        </w:numPr>
      </w:pPr>
      <w:r>
        <w:t>An abstract “high level” view of them, concerning its operations</w:t>
      </w:r>
      <w:r w:rsidR="004C726F">
        <w:t xml:space="preserve"> or an </w:t>
      </w:r>
      <w:r w:rsidR="004C726F" w:rsidRPr="0000021E">
        <w:rPr>
          <w:b/>
        </w:rPr>
        <w:t>abstract data type</w:t>
      </w:r>
      <w:r w:rsidR="004C726F">
        <w:t xml:space="preserve"> </w:t>
      </w:r>
      <w:r w:rsidR="004C726F" w:rsidRPr="00A372ED">
        <w:t>ADT</w:t>
      </w:r>
    </w:p>
    <w:p w14:paraId="5A570A55" w14:textId="57A57181" w:rsidR="003C1E49" w:rsidRDefault="00074FC6" w:rsidP="003C1E49">
      <w:pPr>
        <w:pStyle w:val="ListBullet"/>
        <w:numPr>
          <w:ilvl w:val="2"/>
          <w:numId w:val="3"/>
        </w:numPr>
      </w:pPr>
      <w:r>
        <w:t>For example, l</w:t>
      </w:r>
      <w:r w:rsidR="00F77FE4">
        <w:t>et’s</w:t>
      </w:r>
      <w:r w:rsidR="003C1E49">
        <w:t xml:space="preserve"> define a </w:t>
      </w:r>
      <w:r w:rsidR="00F77FE4">
        <w:t>“</w:t>
      </w:r>
      <w:r w:rsidR="003C1E49">
        <w:t>List</w:t>
      </w:r>
      <w:r w:rsidR="00F77FE4">
        <w:t>”</w:t>
      </w:r>
    </w:p>
    <w:p w14:paraId="1A8A4106" w14:textId="4A2F116C" w:rsidR="003C1E49" w:rsidRDefault="003C1E49" w:rsidP="003C1E49">
      <w:pPr>
        <w:pStyle w:val="ListBullet"/>
        <w:numPr>
          <w:ilvl w:val="3"/>
          <w:numId w:val="3"/>
        </w:numPr>
      </w:pPr>
      <w:r>
        <w:t>Store a given number of elements</w:t>
      </w:r>
    </w:p>
    <w:p w14:paraId="0ABC351A" w14:textId="4AB37153" w:rsidR="003C1E49" w:rsidRDefault="003C1E49" w:rsidP="003C1E49">
      <w:pPr>
        <w:pStyle w:val="ListBullet"/>
        <w:numPr>
          <w:ilvl w:val="3"/>
          <w:numId w:val="3"/>
        </w:numPr>
      </w:pPr>
      <w:r>
        <w:t>Read elements by position</w:t>
      </w:r>
    </w:p>
    <w:p w14:paraId="270B8F1D" w14:textId="5BCF55E0" w:rsidR="00B92489" w:rsidRDefault="003C1E49" w:rsidP="00B92489">
      <w:pPr>
        <w:pStyle w:val="ListBullet"/>
        <w:numPr>
          <w:ilvl w:val="3"/>
          <w:numId w:val="3"/>
        </w:numPr>
      </w:pPr>
      <w:r>
        <w:t>Modify element at position</w:t>
      </w:r>
    </w:p>
    <w:p w14:paraId="3C1E5CA0" w14:textId="4D55FAF3" w:rsidR="00B92489" w:rsidRDefault="00B92489" w:rsidP="00B92489">
      <w:pPr>
        <w:pStyle w:val="ListBullet"/>
        <w:numPr>
          <w:ilvl w:val="3"/>
          <w:numId w:val="3"/>
        </w:numPr>
      </w:pPr>
      <w:r>
        <w:t xml:space="preserve">An array is the </w:t>
      </w:r>
      <w:r w:rsidRPr="00B92489">
        <w:rPr>
          <w:b/>
          <w:highlight w:val="yellow"/>
        </w:rPr>
        <w:t>concrete implementation</w:t>
      </w:r>
      <w:r>
        <w:t xml:space="preserve"> of this</w:t>
      </w:r>
    </w:p>
    <w:p w14:paraId="768915F7" w14:textId="103EA76A" w:rsidR="00B07E8A" w:rsidRDefault="00FE5650" w:rsidP="00B07E8A">
      <w:pPr>
        <w:pStyle w:val="ListBullet"/>
        <w:numPr>
          <w:ilvl w:val="2"/>
          <w:numId w:val="3"/>
        </w:numPr>
      </w:pPr>
      <w:r>
        <w:t>Linked List (discussed further along)</w:t>
      </w:r>
    </w:p>
    <w:p w14:paraId="4EA93D3D" w14:textId="30E4900F" w:rsidR="00FE5650" w:rsidRDefault="00FE5650" w:rsidP="00FE5650">
      <w:pPr>
        <w:pStyle w:val="ListBullet"/>
      </w:pPr>
      <w:r w:rsidRPr="00A372ED">
        <w:rPr>
          <w:highlight w:val="yellow"/>
        </w:rPr>
        <w:t>Abstract Data Type</w:t>
      </w:r>
      <w:r>
        <w:t xml:space="preserve"> ADT: define data and operations but no implementation</w:t>
      </w:r>
    </w:p>
    <w:p w14:paraId="4B77543C" w14:textId="3BE751E5" w:rsidR="00084347" w:rsidRDefault="00084347" w:rsidP="00084347">
      <w:pPr>
        <w:pStyle w:val="ListBullet"/>
        <w:numPr>
          <w:ilvl w:val="1"/>
          <w:numId w:val="3"/>
        </w:numPr>
      </w:pPr>
      <w:r>
        <w:t>l</w:t>
      </w:r>
    </w:p>
    <w:p w14:paraId="5946B1C3" w14:textId="1A884057" w:rsidR="00084347" w:rsidRDefault="00084347" w:rsidP="00FE5650">
      <w:pPr>
        <w:pStyle w:val="ListBullet"/>
      </w:pPr>
      <w:r>
        <w:t xml:space="preserve">Example Data Structures: Arrays. Linked List, Stack Queue, Tree, Graph… </w:t>
      </w:r>
      <w:proofErr w:type="spellStart"/>
      <w:r>
        <w:t>etc</w:t>
      </w:r>
      <w:proofErr w:type="spellEnd"/>
    </w:p>
    <w:p w14:paraId="78191774" w14:textId="59C482DB" w:rsidR="00084347" w:rsidRDefault="00084347" w:rsidP="00084347">
      <w:pPr>
        <w:pStyle w:val="ListBullet"/>
        <w:numPr>
          <w:ilvl w:val="1"/>
          <w:numId w:val="3"/>
        </w:numPr>
      </w:pPr>
      <w:r>
        <w:t xml:space="preserve">We will study </w:t>
      </w:r>
      <w:proofErr w:type="gramStart"/>
      <w:r>
        <w:t>their</w:t>
      </w:r>
      <w:proofErr w:type="gramEnd"/>
    </w:p>
    <w:p w14:paraId="36BCD89A" w14:textId="6636F823" w:rsidR="00084347" w:rsidRPr="00F22C48" w:rsidRDefault="00084347" w:rsidP="001C3258">
      <w:pPr>
        <w:pStyle w:val="ListBullet"/>
        <w:numPr>
          <w:ilvl w:val="2"/>
          <w:numId w:val="3"/>
        </w:numPr>
      </w:pPr>
      <w:r>
        <w:t>Logical view, operations, cost of operations, implementation</w:t>
      </w:r>
      <w:bookmarkStart w:id="0" w:name="_GoBack"/>
      <w:bookmarkEnd w:id="0"/>
    </w:p>
    <w:sectPr w:rsidR="00084347" w:rsidRPr="00F22C48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0CA5D3" w14:textId="77777777" w:rsidR="00203F4C" w:rsidRDefault="00203F4C">
      <w:r>
        <w:separator/>
      </w:r>
    </w:p>
    <w:p w14:paraId="2F428B10" w14:textId="77777777" w:rsidR="00203F4C" w:rsidRDefault="00203F4C"/>
  </w:endnote>
  <w:endnote w:type="continuationSeparator" w:id="0">
    <w:p w14:paraId="1F1995B2" w14:textId="77777777" w:rsidR="00203F4C" w:rsidRDefault="00203F4C">
      <w:r>
        <w:continuationSeparator/>
      </w:r>
    </w:p>
    <w:p w14:paraId="33907FCB" w14:textId="77777777" w:rsidR="00203F4C" w:rsidRDefault="00203F4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5BFA63" w14:textId="77777777" w:rsidR="008918F2" w:rsidRDefault="00E34F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2998C8" w14:textId="77777777" w:rsidR="00203F4C" w:rsidRDefault="00203F4C">
      <w:r>
        <w:separator/>
      </w:r>
    </w:p>
    <w:p w14:paraId="1BD6F179" w14:textId="77777777" w:rsidR="00203F4C" w:rsidRDefault="00203F4C"/>
  </w:footnote>
  <w:footnote w:type="continuationSeparator" w:id="0">
    <w:p w14:paraId="644E661B" w14:textId="77777777" w:rsidR="00203F4C" w:rsidRDefault="00203F4C">
      <w:r>
        <w:continuationSeparator/>
      </w:r>
    </w:p>
    <w:p w14:paraId="2EB0045C" w14:textId="77777777" w:rsidR="00203F4C" w:rsidRDefault="00203F4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0DA83E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0906CDF"/>
    <w:multiLevelType w:val="hybridMultilevel"/>
    <w:tmpl w:val="2B049AF0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2ED"/>
    <w:rsid w:val="0000021E"/>
    <w:rsid w:val="0004068E"/>
    <w:rsid w:val="00042142"/>
    <w:rsid w:val="00074FC6"/>
    <w:rsid w:val="000838F9"/>
    <w:rsid w:val="00084347"/>
    <w:rsid w:val="00084A3C"/>
    <w:rsid w:val="001C3258"/>
    <w:rsid w:val="001F0CCA"/>
    <w:rsid w:val="00203F4C"/>
    <w:rsid w:val="00223563"/>
    <w:rsid w:val="002403C8"/>
    <w:rsid w:val="002D166B"/>
    <w:rsid w:val="00384C4B"/>
    <w:rsid w:val="003C1E49"/>
    <w:rsid w:val="0040046B"/>
    <w:rsid w:val="00425F0D"/>
    <w:rsid w:val="004659BB"/>
    <w:rsid w:val="00467017"/>
    <w:rsid w:val="004C726F"/>
    <w:rsid w:val="006762ED"/>
    <w:rsid w:val="00713E5A"/>
    <w:rsid w:val="007523AF"/>
    <w:rsid w:val="00784802"/>
    <w:rsid w:val="007E1B94"/>
    <w:rsid w:val="008918F2"/>
    <w:rsid w:val="00A00F75"/>
    <w:rsid w:val="00A372ED"/>
    <w:rsid w:val="00A80211"/>
    <w:rsid w:val="00B07E8A"/>
    <w:rsid w:val="00B41922"/>
    <w:rsid w:val="00B527B3"/>
    <w:rsid w:val="00B92489"/>
    <w:rsid w:val="00BB7DFE"/>
    <w:rsid w:val="00E34FED"/>
    <w:rsid w:val="00E428BD"/>
    <w:rsid w:val="00E81353"/>
    <w:rsid w:val="00E93456"/>
    <w:rsid w:val="00F22C48"/>
    <w:rsid w:val="00F77FE4"/>
    <w:rsid w:val="00F951B8"/>
    <w:rsid w:val="00FE5650"/>
    <w:rsid w:val="00FF6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6E3497"/>
  <w15:chartTrackingRefBased/>
  <w15:docId w15:val="{7A06F782-C1FE-4F47-AF63-9C91B9A13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8" w:qFormat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0CCA"/>
  </w:style>
  <w:style w:type="paragraph" w:styleId="Heading1">
    <w:name w:val="heading 1"/>
    <w:basedOn w:val="Normal"/>
    <w:next w:val="Normal"/>
    <w:link w:val="Heading1Char"/>
    <w:uiPriority w:val="9"/>
    <w:qFormat/>
    <w:rsid w:val="001F0CCA"/>
    <w:pPr>
      <w:keepNext/>
      <w:keepLines/>
      <w:pBdr>
        <w:bottom w:val="single" w:sz="12" w:space="12" w:color="56152F" w:themeColor="accent4"/>
      </w:pBdr>
      <w:spacing w:before="460" w:after="480"/>
      <w:contextualSpacing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CCA"/>
    <w:pPr>
      <w:keepNext/>
      <w:keepLines/>
      <w:spacing w:before="460"/>
      <w:contextualSpacing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CCA"/>
    <w:pPr>
      <w:keepNext/>
      <w:keepLines/>
      <w:spacing w:before="460"/>
      <w:contextualSpacing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CCA"/>
    <w:pPr>
      <w:keepNext/>
      <w:keepLines/>
      <w:spacing w:before="460"/>
      <w:contextualSpacing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CCA"/>
    <w:pPr>
      <w:keepNext/>
      <w:keepLines/>
      <w:spacing w:before="460"/>
      <w:contextualSpacing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CCA"/>
    <w:pPr>
      <w:keepNext/>
      <w:keepLines/>
      <w:spacing w:before="460"/>
      <w:contextualSpacing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CCA"/>
    <w:pPr>
      <w:keepNext/>
      <w:keepLines/>
      <w:spacing w:before="460"/>
      <w:contextualSpacing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CCA"/>
    <w:pPr>
      <w:keepNext/>
      <w:keepLines/>
      <w:spacing w:before="460"/>
      <w:contextualSpacing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CCA"/>
    <w:pPr>
      <w:keepNext/>
      <w:keepLines/>
      <w:spacing w:before="460"/>
      <w:contextualSpacing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1F0CCA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713E5A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F0CCA"/>
    <w:rPr>
      <w:rFonts w:asciiTheme="majorHAnsi" w:eastAsiaTheme="majorEastAsia" w:hAnsiTheme="majorHAnsi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CCA"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CCA"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CCA"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CCA"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CCA"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CCA"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CCA"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8"/>
    <w:qFormat/>
    <w:rsid w:val="00F22C48"/>
    <w:rPr>
      <w:color w:val="731C3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5F0D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F0D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25F0D"/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25F0D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25F0D"/>
    <w:pPr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25F0D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25F0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5F0D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5F0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5F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5F0D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25F0D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25F0D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25F0D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25F0D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25F0D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5F0D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5F0D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25F0D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F0D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F0D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425F0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25F0D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25F0D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25F0D"/>
    <w:rPr>
      <w:rFonts w:ascii="Consolas" w:hAnsi="Consolas"/>
      <w:sz w:val="22"/>
      <w:szCs w:val="21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713E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13E5A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g\AppData\Roaming\Microsoft\Templates\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</Template>
  <TotalTime>14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Wulfkine</dc:creator>
  <cp:keywords/>
  <dc:description/>
  <cp:lastModifiedBy>Wulfkine</cp:lastModifiedBy>
  <cp:revision>28</cp:revision>
  <dcterms:created xsi:type="dcterms:W3CDTF">2018-09-25T15:45:00Z</dcterms:created>
  <dcterms:modified xsi:type="dcterms:W3CDTF">2018-09-25T15:59:00Z</dcterms:modified>
</cp:coreProperties>
</file>