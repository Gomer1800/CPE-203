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73E9" w14:textId="12F6C91A" w:rsidR="008918F2" w:rsidRDefault="00413E1A">
      <w:pPr>
        <w:pStyle w:val="Heading1"/>
      </w:pPr>
      <w:r>
        <w:t>2/42 List as Abstract Data Type</w:t>
      </w:r>
    </w:p>
    <w:p w14:paraId="118B440A" w14:textId="737B9564" w:rsidR="008918F2" w:rsidRDefault="005C29F4" w:rsidP="005C29F4">
      <w:pPr>
        <w:pStyle w:val="ListBullet"/>
      </w:pPr>
      <w:r>
        <w:t>List as an ADT:</w:t>
      </w:r>
    </w:p>
    <w:p w14:paraId="671F17E9" w14:textId="0AAFF5E7" w:rsidR="005C29F4" w:rsidRDefault="005C29F4" w:rsidP="005C29F4">
      <w:pPr>
        <w:pStyle w:val="ListBullet"/>
        <w:numPr>
          <w:ilvl w:val="1"/>
          <w:numId w:val="3"/>
        </w:numPr>
      </w:pPr>
      <w:r>
        <w:t>Can store a given # of elements of a given data type</w:t>
      </w:r>
    </w:p>
    <w:p w14:paraId="1B79558B" w14:textId="6439AD67" w:rsidR="005C29F4" w:rsidRDefault="005C29F4" w:rsidP="005C29F4">
      <w:pPr>
        <w:pStyle w:val="ListBullet"/>
        <w:numPr>
          <w:ilvl w:val="1"/>
          <w:numId w:val="3"/>
        </w:numPr>
      </w:pPr>
      <w:r>
        <w:t>Write/modify elements at a position</w:t>
      </w:r>
    </w:p>
    <w:p w14:paraId="03FD8EDA" w14:textId="26713117" w:rsidR="00B71F60" w:rsidRDefault="005C29F4" w:rsidP="00B71F60">
      <w:pPr>
        <w:pStyle w:val="ListBullet"/>
        <w:numPr>
          <w:ilvl w:val="1"/>
          <w:numId w:val="3"/>
        </w:numPr>
      </w:pPr>
      <w:r>
        <w:t>Read element at a position</w:t>
      </w:r>
    </w:p>
    <w:p w14:paraId="5F750F74" w14:textId="1DB1A8EF" w:rsidR="00B71F60" w:rsidRDefault="00B71F60" w:rsidP="00B71F60">
      <w:pPr>
        <w:pStyle w:val="ListBullet"/>
      </w:pPr>
      <w:proofErr w:type="gramStart"/>
      <w:r>
        <w:t>Lets</w:t>
      </w:r>
      <w:proofErr w:type="gramEnd"/>
      <w:r>
        <w:t xml:space="preserve"> redefine our list as a dynamic list:</w:t>
      </w:r>
    </w:p>
    <w:p w14:paraId="43AAA10E" w14:textId="14C98C78" w:rsidR="00B71F60" w:rsidRDefault="00B71F60" w:rsidP="00B71F60">
      <w:pPr>
        <w:pStyle w:val="ListBullet"/>
        <w:numPr>
          <w:ilvl w:val="1"/>
          <w:numId w:val="3"/>
        </w:numPr>
      </w:pPr>
      <w:r>
        <w:t>Empty list has size 0</w:t>
      </w:r>
    </w:p>
    <w:p w14:paraId="131E9184" w14:textId="6C4F45D8" w:rsidR="00B71F60" w:rsidRDefault="00B71F60" w:rsidP="00B71F60">
      <w:pPr>
        <w:pStyle w:val="ListBullet"/>
        <w:numPr>
          <w:ilvl w:val="1"/>
          <w:numId w:val="3"/>
        </w:numPr>
      </w:pPr>
      <w:r>
        <w:t>Can insert element @ position</w:t>
      </w:r>
    </w:p>
    <w:p w14:paraId="38375F0A" w14:textId="43155490" w:rsidR="00B71F60" w:rsidRDefault="00B71F60" w:rsidP="00B71F60">
      <w:pPr>
        <w:pStyle w:val="ListBullet"/>
        <w:numPr>
          <w:ilvl w:val="1"/>
          <w:numId w:val="3"/>
        </w:numPr>
      </w:pPr>
      <w:r>
        <w:t>Can remove</w:t>
      </w:r>
    </w:p>
    <w:p w14:paraId="2459FC0B" w14:textId="2946C0BE" w:rsidR="00B71F60" w:rsidRDefault="00B71F60" w:rsidP="00B71F60">
      <w:pPr>
        <w:pStyle w:val="ListBullet"/>
        <w:numPr>
          <w:ilvl w:val="1"/>
          <w:numId w:val="3"/>
        </w:numPr>
      </w:pPr>
      <w:r>
        <w:t>Can count</w:t>
      </w:r>
    </w:p>
    <w:p w14:paraId="1A5D1051" w14:textId="519C0C93" w:rsidR="00B71F60" w:rsidRDefault="00B71F60" w:rsidP="00B71F60">
      <w:pPr>
        <w:pStyle w:val="ListBullet"/>
        <w:numPr>
          <w:ilvl w:val="1"/>
          <w:numId w:val="3"/>
        </w:numPr>
      </w:pPr>
      <w:r>
        <w:t>Read/modify @ position</w:t>
      </w:r>
    </w:p>
    <w:p w14:paraId="6A9B499A" w14:textId="412607D0" w:rsidR="00B71F60" w:rsidRDefault="00B71F60" w:rsidP="00B71F60">
      <w:pPr>
        <w:pStyle w:val="ListBullet"/>
        <w:numPr>
          <w:ilvl w:val="1"/>
          <w:numId w:val="3"/>
        </w:numPr>
      </w:pPr>
      <w:r>
        <w:t>Specify data type</w:t>
      </w:r>
    </w:p>
    <w:p w14:paraId="6B069126" w14:textId="66195E4D" w:rsidR="00B71F60" w:rsidRDefault="0081261B" w:rsidP="00B71F60">
      <w:pPr>
        <w:pStyle w:val="ListBullet"/>
      </w:pPr>
      <w:r>
        <w:t>To implement such a dynamic list using Arrays, add operations on top of arrays</w:t>
      </w:r>
    </w:p>
    <w:p w14:paraId="19669F28" w14:textId="21F979D6" w:rsidR="00042942" w:rsidRDefault="00991467" w:rsidP="0081261B">
      <w:pPr>
        <w:pStyle w:val="ListBullet"/>
        <w:numPr>
          <w:ilvl w:val="1"/>
          <w:numId w:val="3"/>
        </w:numPr>
      </w:pPr>
      <w:r>
        <w:t xml:space="preserve">Assume </w:t>
      </w:r>
      <w:r w:rsidR="001557DB">
        <w:t xml:space="preserve">we want </w:t>
      </w:r>
      <w:r>
        <w:t>dynamic int list</w:t>
      </w:r>
      <w:r w:rsidR="006A6C28">
        <w:t xml:space="preserve">: </w:t>
      </w:r>
      <w:r w:rsidR="00556641" w:rsidRPr="00696B44">
        <w:rPr>
          <w:b/>
        </w:rPr>
        <w:t xml:space="preserve">A </w:t>
      </w:r>
      <w:r w:rsidR="002520CA" w:rsidRPr="00696B44">
        <w:rPr>
          <w:b/>
        </w:rPr>
        <w:t>[4, 5, 6, 7, 9, …]</w:t>
      </w:r>
    </w:p>
    <w:p w14:paraId="76439A85" w14:textId="083B6D26" w:rsidR="0081261B" w:rsidRDefault="006A6C28" w:rsidP="00042942">
      <w:pPr>
        <w:pStyle w:val="ListBullet"/>
        <w:numPr>
          <w:ilvl w:val="2"/>
          <w:numId w:val="3"/>
        </w:numPr>
      </w:pPr>
      <w:r>
        <w:t>int A[MAXSIZE]</w:t>
      </w:r>
      <w:r w:rsidR="000936C3">
        <w:t xml:space="preserve"> // very large</w:t>
      </w:r>
    </w:p>
    <w:p w14:paraId="2FB5EE20" w14:textId="28834A78" w:rsidR="00532BAD" w:rsidRDefault="005B2AE0" w:rsidP="00532BAD">
      <w:pPr>
        <w:pStyle w:val="ListBullet"/>
        <w:numPr>
          <w:ilvl w:val="2"/>
          <w:numId w:val="3"/>
        </w:numPr>
      </w:pPr>
      <w:r>
        <w:t>int end = -1;</w:t>
      </w:r>
      <w:r w:rsidR="00090274">
        <w:t xml:space="preserve"> //</w:t>
      </w:r>
      <w:r w:rsidR="00E14A89">
        <w:t xml:space="preserve"> </w:t>
      </w:r>
      <w:r w:rsidR="00BB6B93">
        <w:t>equal to position of final element. -1 when empty</w:t>
      </w:r>
    </w:p>
    <w:p w14:paraId="2E63CB00" w14:textId="7B7C1962" w:rsidR="00FC1CF3" w:rsidRDefault="00FC1CF3" w:rsidP="00532BAD">
      <w:pPr>
        <w:pStyle w:val="ListBullet"/>
        <w:numPr>
          <w:ilvl w:val="2"/>
          <w:numId w:val="3"/>
        </w:numPr>
      </w:pPr>
      <w:proofErr w:type="gramStart"/>
      <w:r>
        <w:t>insert(</w:t>
      </w:r>
      <w:proofErr w:type="gramEnd"/>
      <w:r>
        <w:t>2)</w:t>
      </w:r>
      <w:r w:rsidR="00A23D8D">
        <w:t xml:space="preserve"> </w:t>
      </w:r>
      <w:r w:rsidR="00090274">
        <w:t xml:space="preserve">// </w:t>
      </w:r>
      <w:r w:rsidR="00A23D8D">
        <w:t>always inserted at the tail of the list</w:t>
      </w:r>
      <w:r w:rsidR="00F84907">
        <w:t xml:space="preserve">, </w:t>
      </w:r>
    </w:p>
    <w:p w14:paraId="531C0D83" w14:textId="3086EDB9" w:rsidR="00F84907" w:rsidRDefault="00F84907" w:rsidP="00F84907">
      <w:pPr>
        <w:pStyle w:val="ListBullet"/>
        <w:numPr>
          <w:ilvl w:val="2"/>
          <w:numId w:val="3"/>
        </w:numPr>
      </w:pPr>
      <w:proofErr w:type="gramStart"/>
      <w:r>
        <w:t>insert(</w:t>
      </w:r>
      <w:proofErr w:type="gramEnd"/>
      <w:r>
        <w:t>4) … (6)…(7)…(9)</w:t>
      </w:r>
    </w:p>
    <w:p w14:paraId="435A9558" w14:textId="7868CCB2" w:rsidR="00F84907" w:rsidRDefault="00F84907" w:rsidP="00F84907">
      <w:pPr>
        <w:pStyle w:val="ListBullet"/>
        <w:numPr>
          <w:ilvl w:val="2"/>
          <w:numId w:val="3"/>
        </w:numPr>
      </w:pPr>
      <w:proofErr w:type="gramStart"/>
      <w:r>
        <w:t>insert(</w:t>
      </w:r>
      <w:proofErr w:type="gramEnd"/>
      <w:r>
        <w:t>5,2) // (value,</w:t>
      </w:r>
      <w:r w:rsidR="00DA0E8F">
        <w:t xml:space="preserve"> </w:t>
      </w:r>
      <w:r>
        <w:t>position)</w:t>
      </w:r>
    </w:p>
    <w:p w14:paraId="6781BA07" w14:textId="7E49806A" w:rsidR="009D476E" w:rsidRDefault="009D476E" w:rsidP="00F84907">
      <w:pPr>
        <w:pStyle w:val="ListBullet"/>
        <w:numPr>
          <w:ilvl w:val="2"/>
          <w:numId w:val="3"/>
        </w:numPr>
      </w:pPr>
      <w:proofErr w:type="gramStart"/>
      <w:r>
        <w:t>remove(</w:t>
      </w:r>
      <w:proofErr w:type="gramEnd"/>
      <w:r>
        <w:t>0)</w:t>
      </w:r>
    </w:p>
    <w:p w14:paraId="236B0D5F" w14:textId="77777777" w:rsidR="00755961" w:rsidRDefault="008512DE" w:rsidP="00341476">
      <w:pPr>
        <w:pStyle w:val="ListBullet"/>
        <w:numPr>
          <w:ilvl w:val="2"/>
          <w:numId w:val="3"/>
        </w:numPr>
      </w:pPr>
      <w:r>
        <w:t>Implementation is complete, compare features to ADT</w:t>
      </w:r>
      <w:r w:rsidR="006A76F9">
        <w:t>. But what about MAXSIZE?</w:t>
      </w:r>
      <w:r w:rsidR="00341476">
        <w:t xml:space="preserve"> </w:t>
      </w:r>
    </w:p>
    <w:p w14:paraId="4CB121FA" w14:textId="1CF259AC" w:rsidR="00341476" w:rsidRDefault="00341476" w:rsidP="00341476">
      <w:pPr>
        <w:pStyle w:val="ListBullet"/>
        <w:numPr>
          <w:ilvl w:val="2"/>
          <w:numId w:val="3"/>
        </w:numPr>
      </w:pPr>
      <w:r>
        <w:lastRenderedPageBreak/>
        <w:t>When array is full, create larger array, copy previous array into the new array. Free the memory for the previous array.</w:t>
      </w:r>
    </w:p>
    <w:p w14:paraId="1866EA9D" w14:textId="5390D0A1" w:rsidR="00192DA0" w:rsidRDefault="00192DA0" w:rsidP="00192DA0">
      <w:pPr>
        <w:pStyle w:val="ListBullet"/>
        <w:numPr>
          <w:ilvl w:val="3"/>
          <w:numId w:val="3"/>
        </w:numPr>
      </w:pPr>
      <w:r>
        <w:t>Creating/Copy is costly in time</w:t>
      </w:r>
      <w:r w:rsidR="00B30DCC">
        <w:t>, we should avoid this. Instead each time array is full, simply create a new array double the size and copy</w:t>
      </w:r>
      <w:r w:rsidR="00B437BA">
        <w:t xml:space="preserve"> into new array.</w:t>
      </w:r>
    </w:p>
    <w:p w14:paraId="75A0926B" w14:textId="255DF380" w:rsidR="008A701A" w:rsidRDefault="00D406CC" w:rsidP="00D406CC">
      <w:pPr>
        <w:pStyle w:val="ListBullet"/>
      </w:pPr>
      <w:r>
        <w:t xml:space="preserve">The study of data structures </w:t>
      </w:r>
      <w:r w:rsidR="00B03C2F">
        <w:t xml:space="preserve">also </w:t>
      </w:r>
      <w:r>
        <w:t>considers the cost of operations</w:t>
      </w:r>
      <w:r w:rsidR="001178B1">
        <w:t>, let</w:t>
      </w:r>
      <w:r w:rsidR="007B1D72">
        <w:t>’</w:t>
      </w:r>
      <w:r w:rsidR="001178B1">
        <w:t>s consider our Dynamic List</w:t>
      </w:r>
      <w:r w:rsidR="00C714F6">
        <w:t>:</w:t>
      </w:r>
    </w:p>
    <w:p w14:paraId="215D6240" w14:textId="5A6A5AD7" w:rsidR="00B03C2F" w:rsidRDefault="007B1D72" w:rsidP="00B03C2F">
      <w:pPr>
        <w:pStyle w:val="ListBullet"/>
        <w:numPr>
          <w:ilvl w:val="1"/>
          <w:numId w:val="3"/>
        </w:numPr>
      </w:pPr>
      <w:r>
        <w:t>Access – Read/Write element @ index</w:t>
      </w:r>
    </w:p>
    <w:p w14:paraId="66EBFD41" w14:textId="7831EEA4" w:rsidR="008177E4" w:rsidRDefault="007B1D72" w:rsidP="008177E4">
      <w:pPr>
        <w:pStyle w:val="ListBullet"/>
        <w:numPr>
          <w:ilvl w:val="2"/>
          <w:numId w:val="3"/>
        </w:numPr>
      </w:pPr>
      <w:r>
        <w:t>Constant time</w:t>
      </w:r>
      <w:r w:rsidR="008177E4">
        <w:t>.</w:t>
      </w:r>
      <w:r w:rsidR="004908A6">
        <w:t xml:space="preserve"> </w:t>
      </w:r>
      <w:proofErr w:type="gramStart"/>
      <w:r w:rsidR="004908A6" w:rsidRPr="004908A6">
        <w:rPr>
          <w:b/>
        </w:rPr>
        <w:t>O(</w:t>
      </w:r>
      <w:proofErr w:type="gramEnd"/>
      <w:r w:rsidR="004908A6" w:rsidRPr="004908A6">
        <w:rPr>
          <w:b/>
        </w:rPr>
        <w:t>1)</w:t>
      </w:r>
    </w:p>
    <w:p w14:paraId="517F4135" w14:textId="7DE3E70E" w:rsidR="008177E4" w:rsidRDefault="008177E4" w:rsidP="008177E4">
      <w:pPr>
        <w:pStyle w:val="ListBullet"/>
        <w:numPr>
          <w:ilvl w:val="2"/>
          <w:numId w:val="3"/>
        </w:numPr>
      </w:pPr>
      <w:r w:rsidRPr="008177E4">
        <w:rPr>
          <w:highlight w:val="yellow"/>
        </w:rPr>
        <w:t>Big Oh notation</w:t>
      </w:r>
      <w:r>
        <w:t>: used to describe the time complexity of operations</w:t>
      </w:r>
    </w:p>
    <w:p w14:paraId="7485C4B5" w14:textId="07212504" w:rsidR="00E167F7" w:rsidRDefault="00A90E7C" w:rsidP="00E167F7">
      <w:pPr>
        <w:pStyle w:val="ListBullet"/>
        <w:numPr>
          <w:ilvl w:val="1"/>
          <w:numId w:val="3"/>
        </w:numPr>
      </w:pPr>
      <w:r>
        <w:t xml:space="preserve">Insert- </w:t>
      </w:r>
      <w:r w:rsidR="00B855B4">
        <w:t>T proportional to n</w:t>
      </w:r>
      <w:r w:rsidR="00CF1AD3">
        <w:t xml:space="preserve"> (linear function)</w:t>
      </w:r>
    </w:p>
    <w:p w14:paraId="72A1FF8E" w14:textId="19E3DEED" w:rsidR="00B855B4" w:rsidRDefault="00B855B4" w:rsidP="00B855B4">
      <w:pPr>
        <w:pStyle w:val="ListBullet"/>
        <w:numPr>
          <w:ilvl w:val="2"/>
          <w:numId w:val="3"/>
        </w:numPr>
      </w:pPr>
      <w:r>
        <w:t>n is the length of the list</w:t>
      </w:r>
    </w:p>
    <w:p w14:paraId="55EBD734" w14:textId="25D71C82" w:rsidR="0026158E" w:rsidRDefault="0026158E" w:rsidP="00B855B4">
      <w:pPr>
        <w:pStyle w:val="ListBullet"/>
        <w:numPr>
          <w:ilvl w:val="2"/>
          <w:numId w:val="3"/>
        </w:numPr>
        <w:rPr>
          <w:b/>
        </w:rPr>
      </w:pPr>
      <w:r w:rsidRPr="0026158E">
        <w:rPr>
          <w:b/>
        </w:rPr>
        <w:t>O(n)</w:t>
      </w:r>
    </w:p>
    <w:p w14:paraId="3C47662E" w14:textId="77777777" w:rsidR="00561E7A" w:rsidRPr="00561E7A" w:rsidRDefault="0021286A" w:rsidP="0021286A">
      <w:pPr>
        <w:pStyle w:val="ListBullet"/>
        <w:numPr>
          <w:ilvl w:val="1"/>
          <w:numId w:val="3"/>
        </w:numPr>
      </w:pPr>
      <w:r w:rsidRPr="0021286A">
        <w:t>Remove</w:t>
      </w:r>
      <w:r>
        <w:t xml:space="preserve"> </w:t>
      </w:r>
      <w:r w:rsidRPr="0021286A">
        <w:rPr>
          <w:b/>
        </w:rPr>
        <w:t>O</w:t>
      </w:r>
      <w:r>
        <w:rPr>
          <w:b/>
        </w:rPr>
        <w:t>(</w:t>
      </w:r>
      <w:r w:rsidRPr="0021286A">
        <w:rPr>
          <w:b/>
        </w:rPr>
        <w:t>n</w:t>
      </w:r>
      <w:r>
        <w:rPr>
          <w:b/>
        </w:rPr>
        <w:t>)</w:t>
      </w:r>
    </w:p>
    <w:p w14:paraId="486D6BA3" w14:textId="57EE013E" w:rsidR="0021286A" w:rsidRDefault="00561E7A" w:rsidP="0021286A">
      <w:pPr>
        <w:pStyle w:val="ListBullet"/>
        <w:numPr>
          <w:ilvl w:val="1"/>
          <w:numId w:val="3"/>
        </w:numPr>
      </w:pPr>
      <w:r>
        <w:t>Add</w:t>
      </w:r>
    </w:p>
    <w:p w14:paraId="18426E22" w14:textId="5B317F7B" w:rsidR="00561E7A" w:rsidRPr="00561E7A" w:rsidRDefault="00561E7A" w:rsidP="00561E7A">
      <w:pPr>
        <w:pStyle w:val="ListBullet"/>
        <w:numPr>
          <w:ilvl w:val="2"/>
          <w:numId w:val="3"/>
        </w:numPr>
        <w:rPr>
          <w:b/>
        </w:rPr>
      </w:pPr>
      <w:r>
        <w:t>Constant time if not full</w:t>
      </w:r>
    </w:p>
    <w:p w14:paraId="14F483E1" w14:textId="1923B979" w:rsidR="00561E7A" w:rsidRDefault="00561E7A" w:rsidP="00561E7A">
      <w:pPr>
        <w:pStyle w:val="ListBullet"/>
        <w:numPr>
          <w:ilvl w:val="2"/>
          <w:numId w:val="3"/>
        </w:numPr>
      </w:pPr>
      <w:r w:rsidRPr="00561E7A">
        <w:rPr>
          <w:b/>
        </w:rPr>
        <w:t>O(n)</w:t>
      </w:r>
      <w:r>
        <w:t xml:space="preserve"> if full</w:t>
      </w:r>
      <w:r w:rsidR="00303F38">
        <w:t>, because we need to create larger array and copy current contents</w:t>
      </w:r>
    </w:p>
    <w:p w14:paraId="0A8F0FFB" w14:textId="220E572E" w:rsidR="00054D6D" w:rsidRDefault="00352D4E" w:rsidP="0009536A">
      <w:pPr>
        <w:pStyle w:val="ListBullet"/>
      </w:pPr>
      <w:r>
        <w:t>The use of an array as a dynamic list is not memory efficient</w:t>
      </w:r>
      <w:r w:rsidR="001D5C65">
        <w:t xml:space="preserve"> because the list can grow and shrink a lot</w:t>
      </w:r>
      <w:r w:rsidR="00E6298A">
        <w:t>. Most of the time the array is empty and unused.</w:t>
      </w:r>
    </w:p>
    <w:p w14:paraId="1B334313" w14:textId="23FD0939" w:rsidR="00CB7CA2" w:rsidRPr="0021286A" w:rsidRDefault="00CB7CA2" w:rsidP="0009536A">
      <w:pPr>
        <w:pStyle w:val="ListBullet"/>
      </w:pPr>
      <w:r>
        <w:t>Linked List, is a more memory efficient data structure for a dynamic list</w:t>
      </w:r>
      <w:bookmarkStart w:id="0" w:name="_GoBack"/>
      <w:bookmarkEnd w:id="0"/>
    </w:p>
    <w:p w14:paraId="07EBB575" w14:textId="77777777" w:rsidR="00CF1AD3" w:rsidRPr="0026158E" w:rsidRDefault="00CF1AD3" w:rsidP="00CF1AD3">
      <w:pPr>
        <w:pStyle w:val="ListBullet"/>
        <w:numPr>
          <w:ilvl w:val="0"/>
          <w:numId w:val="0"/>
        </w:numPr>
        <w:rPr>
          <w:b/>
        </w:rPr>
      </w:pPr>
    </w:p>
    <w:sectPr w:rsidR="00CF1AD3" w:rsidRPr="0026158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9713F" w14:textId="77777777" w:rsidR="00EB6415" w:rsidRDefault="00EB6415">
      <w:r>
        <w:separator/>
      </w:r>
    </w:p>
    <w:p w14:paraId="62DA6523" w14:textId="77777777" w:rsidR="00EB6415" w:rsidRDefault="00EB6415"/>
  </w:endnote>
  <w:endnote w:type="continuationSeparator" w:id="0">
    <w:p w14:paraId="5709CA57" w14:textId="77777777" w:rsidR="00EB6415" w:rsidRDefault="00EB6415">
      <w:r>
        <w:continuationSeparator/>
      </w:r>
    </w:p>
    <w:p w14:paraId="2DA45688" w14:textId="77777777" w:rsidR="00EB6415" w:rsidRDefault="00EB6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6EA71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0E616" w14:textId="77777777" w:rsidR="00EB6415" w:rsidRDefault="00EB6415">
      <w:r>
        <w:separator/>
      </w:r>
    </w:p>
    <w:p w14:paraId="6B27BE65" w14:textId="77777777" w:rsidR="00EB6415" w:rsidRDefault="00EB6415"/>
  </w:footnote>
  <w:footnote w:type="continuationSeparator" w:id="0">
    <w:p w14:paraId="597852C5" w14:textId="77777777" w:rsidR="00EB6415" w:rsidRDefault="00EB6415">
      <w:r>
        <w:continuationSeparator/>
      </w:r>
    </w:p>
    <w:p w14:paraId="780C334B" w14:textId="77777777" w:rsidR="00EB6415" w:rsidRDefault="00EB64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A"/>
    <w:rsid w:val="0000020B"/>
    <w:rsid w:val="000210E1"/>
    <w:rsid w:val="0004068E"/>
    <w:rsid w:val="00042942"/>
    <w:rsid w:val="00054D6D"/>
    <w:rsid w:val="00090274"/>
    <w:rsid w:val="000936C3"/>
    <w:rsid w:val="0009536A"/>
    <w:rsid w:val="001178B1"/>
    <w:rsid w:val="00155204"/>
    <w:rsid w:val="001557DB"/>
    <w:rsid w:val="00192DA0"/>
    <w:rsid w:val="001D5C65"/>
    <w:rsid w:val="001F0CCA"/>
    <w:rsid w:val="0021286A"/>
    <w:rsid w:val="002520CA"/>
    <w:rsid w:val="0026158E"/>
    <w:rsid w:val="00303F38"/>
    <w:rsid w:val="00341476"/>
    <w:rsid w:val="00352D4E"/>
    <w:rsid w:val="00384C4B"/>
    <w:rsid w:val="00413E1A"/>
    <w:rsid w:val="00425F0D"/>
    <w:rsid w:val="00436920"/>
    <w:rsid w:val="00467017"/>
    <w:rsid w:val="004908A6"/>
    <w:rsid w:val="00532BAD"/>
    <w:rsid w:val="00555F2A"/>
    <w:rsid w:val="00556641"/>
    <w:rsid w:val="00561E7A"/>
    <w:rsid w:val="005B2AE0"/>
    <w:rsid w:val="005C29F4"/>
    <w:rsid w:val="00663F2F"/>
    <w:rsid w:val="00696B44"/>
    <w:rsid w:val="006A6C28"/>
    <w:rsid w:val="006A76F9"/>
    <w:rsid w:val="00713E5A"/>
    <w:rsid w:val="00755961"/>
    <w:rsid w:val="007B1D72"/>
    <w:rsid w:val="0081261B"/>
    <w:rsid w:val="008177E4"/>
    <w:rsid w:val="00846343"/>
    <w:rsid w:val="008512DE"/>
    <w:rsid w:val="008918F2"/>
    <w:rsid w:val="008A701A"/>
    <w:rsid w:val="008C1B1B"/>
    <w:rsid w:val="00991467"/>
    <w:rsid w:val="009D476E"/>
    <w:rsid w:val="00A00F75"/>
    <w:rsid w:val="00A23D8D"/>
    <w:rsid w:val="00A90E7C"/>
    <w:rsid w:val="00B03C2F"/>
    <w:rsid w:val="00B30DCC"/>
    <w:rsid w:val="00B41922"/>
    <w:rsid w:val="00B437BA"/>
    <w:rsid w:val="00B71F60"/>
    <w:rsid w:val="00B855B4"/>
    <w:rsid w:val="00BB6B93"/>
    <w:rsid w:val="00C714F6"/>
    <w:rsid w:val="00CB534D"/>
    <w:rsid w:val="00CB7CA2"/>
    <w:rsid w:val="00CF1AD3"/>
    <w:rsid w:val="00D406CC"/>
    <w:rsid w:val="00DA0E8F"/>
    <w:rsid w:val="00E03FFC"/>
    <w:rsid w:val="00E14A89"/>
    <w:rsid w:val="00E167F7"/>
    <w:rsid w:val="00E34FED"/>
    <w:rsid w:val="00E428BD"/>
    <w:rsid w:val="00E6298A"/>
    <w:rsid w:val="00E93456"/>
    <w:rsid w:val="00EB6415"/>
    <w:rsid w:val="00F072B9"/>
    <w:rsid w:val="00F22C48"/>
    <w:rsid w:val="00F84907"/>
    <w:rsid w:val="00FA124C"/>
    <w:rsid w:val="00FC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94040"/>
  <w15:chartTrackingRefBased/>
  <w15:docId w15:val="{23197235-D60C-4951-B12A-53AD863C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g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28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62</cp:revision>
  <dcterms:created xsi:type="dcterms:W3CDTF">2018-09-25T16:00:00Z</dcterms:created>
  <dcterms:modified xsi:type="dcterms:W3CDTF">2018-09-25T16:28:00Z</dcterms:modified>
</cp:coreProperties>
</file>